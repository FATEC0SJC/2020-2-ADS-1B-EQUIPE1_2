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pt-BR"/>
        </w:rPr>
        <w:alias w:val="Insira o nome da organização/comitê:"/>
        <w:tag w:val="Insira o nome da organização/comitê:"/>
        <w:id w:val="976303765"/>
        <w:placeholder>
          <w:docPart w:val="6481B5B3664942EC944445C925C88BB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:rsidR="009A34F6" w:rsidRPr="00C8700E" w:rsidRDefault="00217398" w:rsidP="005578C9">
          <w:pPr>
            <w:pStyle w:val="Organizao"/>
            <w:rPr>
              <w:lang w:val="pt-BR"/>
            </w:rPr>
          </w:pPr>
          <w:r>
            <w:rPr>
              <w:lang w:val="pt-BR"/>
            </w:rPr>
            <w:t>Equipe Líder</w:t>
          </w:r>
        </w:p>
      </w:sdtContent>
    </w:sdt>
    <w:sdt>
      <w:sdtPr>
        <w:rPr>
          <w:lang w:val="pt-BR"/>
        </w:rPr>
        <w:alias w:val="Ata da reunião:"/>
        <w:tag w:val="Ata da reunião:"/>
        <w:id w:val="1398010639"/>
        <w:placeholder>
          <w:docPart w:val="FF3D6C5E6C70478199845032B9DDDAF2"/>
        </w:placeholder>
        <w:temporary/>
        <w:showingPlcHdr/>
        <w15:appearance w15:val="hidden"/>
      </w:sdtPr>
      <w:sdtEndPr/>
      <w:sdtContent>
        <w:p w:rsidR="00913F9D" w:rsidRPr="00C8700E" w:rsidRDefault="00913F9D" w:rsidP="00913F9D">
          <w:pPr>
            <w:pStyle w:val="Ttulo1"/>
            <w:rPr>
              <w:lang w:val="pt-BR"/>
            </w:rPr>
          </w:pPr>
          <w:r w:rsidRPr="00C8700E">
            <w:rPr>
              <w:lang w:val="pt-BR" w:bidi="pt-BR"/>
            </w:rPr>
            <w:t>Ata da reunião</w:t>
          </w:r>
        </w:p>
      </w:sdtContent>
    </w:sdt>
    <w:p w:rsidR="00913F9D" w:rsidRPr="00C8700E" w:rsidRDefault="00A41D77" w:rsidP="00913F9D">
      <w:pPr>
        <w:pStyle w:val="Ttulo1"/>
        <w:rPr>
          <w:lang w:val="pt-BR"/>
        </w:rPr>
      </w:pPr>
      <w:sdt>
        <w:sdtPr>
          <w:rPr>
            <w:lang w:val="pt-BR"/>
          </w:rPr>
          <w:alias w:val="Insira a data:"/>
          <w:tag w:val="Insira a data:"/>
          <w:id w:val="-1605562503"/>
          <w:placeholder>
            <w:docPart w:val="C60915DE5ACC4639820612D3B68D7A13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217398">
            <w:rPr>
              <w:lang w:val="pt-BR"/>
            </w:rPr>
            <w:t>07/10/2020</w:t>
          </w:r>
        </w:sdtContent>
      </w:sdt>
    </w:p>
    <w:p w:rsidR="009A34F6" w:rsidRPr="00C8700E" w:rsidRDefault="00A41D77" w:rsidP="0012244C">
      <w:pPr>
        <w:pStyle w:val="Ttulo2"/>
        <w:rPr>
          <w:lang w:val="pt-BR"/>
        </w:rPr>
      </w:pPr>
      <w:sdt>
        <w:sdtPr>
          <w:rPr>
            <w:lang w:val="pt-BR"/>
          </w:rPr>
          <w:alias w:val="Abertura:"/>
          <w:tag w:val="Abertura:"/>
          <w:id w:val="372353325"/>
          <w:placeholder>
            <w:docPart w:val="CC849CB255B143ECAC3D3B553AE69C5C"/>
          </w:placeholder>
          <w:temporary/>
          <w:showingPlcHdr/>
          <w15:appearance w15:val="hidden"/>
        </w:sdtPr>
        <w:sdtEndPr/>
        <w:sdtContent>
          <w:r w:rsidR="00C91D7E" w:rsidRPr="00C8700E">
            <w:rPr>
              <w:lang w:val="pt-BR" w:bidi="pt-BR"/>
            </w:rPr>
            <w:t>Abertura</w:t>
          </w:r>
        </w:sdtContent>
      </w:sdt>
    </w:p>
    <w:p w:rsidR="009A34F6" w:rsidRPr="00C8700E" w:rsidRDefault="00A41D77" w:rsidP="00EF0387">
      <w:pPr>
        <w:rPr>
          <w:lang w:val="pt-BR"/>
        </w:rPr>
      </w:pPr>
      <w:sdt>
        <w:sdtPr>
          <w:rPr>
            <w:lang w:val="pt-BR"/>
          </w:rPr>
          <w:alias w:val="Insira a descrição:"/>
          <w:tag w:val="Insira a descrição:"/>
          <w:id w:val="-452166665"/>
          <w:placeholder>
            <w:docPart w:val="E75B110AC9DA4F3185E8B6D6BAB82BA5"/>
          </w:placeholder>
          <w:temporary/>
          <w:showingPlcHdr/>
          <w15:appearance w15:val="hidden"/>
        </w:sdtPr>
        <w:sdtEndPr/>
        <w:sdtContent>
          <w:r w:rsidR="00017927" w:rsidRPr="00C8700E">
            <w:rPr>
              <w:lang w:val="pt-BR" w:bidi="pt-BR"/>
            </w:rPr>
            <w:t>A reunião ordinária da</w:t>
          </w:r>
        </w:sdtContent>
      </w:sdt>
      <w:r w:rsidR="00C91D7E" w:rsidRPr="00C8700E">
        <w:rPr>
          <w:lang w:val="pt-BR" w:bidi="pt-BR"/>
        </w:rPr>
        <w:t xml:space="preserve"> </w:t>
      </w:r>
      <w:sdt>
        <w:sdtPr>
          <w:rPr>
            <w:lang w:val="pt-BR"/>
          </w:rPr>
          <w:alias w:val="Nome da organização/comitê:"/>
          <w:tag w:val="Nome da organização/comitê:"/>
          <w:id w:val="976303776"/>
          <w:placeholder>
            <w:docPart w:val="AAB12E5ED54747B8918394D74F6DBE88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/>
        <w:sdtContent>
          <w:r w:rsidR="00217398">
            <w:rPr>
              <w:lang w:val="pt-BR"/>
            </w:rPr>
            <w:t>Equipe Líder</w:t>
          </w:r>
        </w:sdtContent>
      </w:sdt>
      <w:r w:rsidR="00C91D7E" w:rsidRPr="00C8700E">
        <w:rPr>
          <w:lang w:val="pt-BR" w:bidi="pt-BR"/>
        </w:rPr>
        <w:t xml:space="preserve"> </w:t>
      </w:r>
      <w:sdt>
        <w:sdtPr>
          <w:rPr>
            <w:lang w:val="pt-BR"/>
          </w:rPr>
          <w:alias w:val="Insira a descrição:"/>
          <w:tag w:val="Insira a descrição:"/>
          <w:id w:val="1394999032"/>
          <w:placeholder>
            <w:docPart w:val="FEB43AC922A14D6587C44FA922ED779B"/>
          </w:placeholder>
          <w:temporary/>
          <w:showingPlcHdr/>
          <w15:appearance w15:val="hidden"/>
        </w:sdtPr>
        <w:sdtEndPr/>
        <w:sdtContent>
          <w:r w:rsidR="00C91D7E" w:rsidRPr="00C8700E">
            <w:rPr>
              <w:lang w:val="pt-BR" w:bidi="pt-BR"/>
            </w:rPr>
            <w:t>foi convocada às</w:t>
          </w:r>
        </w:sdtContent>
      </w:sdt>
      <w:r w:rsidR="00C91D7E" w:rsidRPr="00C8700E">
        <w:rPr>
          <w:lang w:val="pt-BR" w:bidi="pt-BR"/>
        </w:rPr>
        <w:t xml:space="preserve"> </w:t>
      </w:r>
      <w:r w:rsidR="00CE4CFE">
        <w:rPr>
          <w:lang w:val="pt-BR"/>
        </w:rPr>
        <w:t>7:30</w:t>
      </w:r>
      <w:r w:rsidR="00C91D7E" w:rsidRPr="00C8700E">
        <w:rPr>
          <w:lang w:val="pt-BR" w:bidi="pt-BR"/>
        </w:rPr>
        <w:t xml:space="preserve">, </w:t>
      </w:r>
      <w:sdt>
        <w:sdtPr>
          <w:rPr>
            <w:lang w:val="pt-BR"/>
          </w:rPr>
          <w:alias w:val="Insira a descrição:"/>
          <w:tag w:val="Insira a descrição:"/>
          <w:id w:val="1180079533"/>
          <w:placeholder>
            <w:docPart w:val="7FDB476E7B544B2791A2BDFDAEF46872"/>
          </w:placeholder>
          <w:temporary/>
          <w:showingPlcHdr/>
          <w15:appearance w15:val="hidden"/>
        </w:sdtPr>
        <w:sdtEndPr/>
        <w:sdtContent>
          <w:r w:rsidR="00017927" w:rsidRPr="00C8700E">
            <w:rPr>
              <w:lang w:val="pt-BR" w:bidi="pt-BR"/>
            </w:rPr>
            <w:t>em</w:t>
          </w:r>
        </w:sdtContent>
      </w:sdt>
      <w:r w:rsidR="00C91D7E" w:rsidRPr="00C8700E">
        <w:rPr>
          <w:lang w:val="pt-BR" w:bidi="pt-BR"/>
        </w:rPr>
        <w:t xml:space="preserve"> </w:t>
      </w:r>
      <w:sdt>
        <w:sdtPr>
          <w:rPr>
            <w:lang w:val="pt-BR"/>
          </w:rPr>
          <w:alias w:val="Data:"/>
          <w:tag w:val="Data:"/>
          <w:id w:val="-1963645359"/>
          <w:placeholder>
            <w:docPart w:val="1D66431845AF4A4080F3760FBFA49FDD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217398">
            <w:rPr>
              <w:lang w:val="pt-BR"/>
            </w:rPr>
            <w:t>07/10/2020</w:t>
          </w:r>
        </w:sdtContent>
      </w:sdt>
      <w:r w:rsidR="00C91D7E" w:rsidRPr="00C8700E">
        <w:rPr>
          <w:lang w:val="pt-BR" w:bidi="pt-BR"/>
        </w:rPr>
        <w:t xml:space="preserve">, </w:t>
      </w:r>
      <w:sdt>
        <w:sdtPr>
          <w:rPr>
            <w:lang w:val="pt-BR"/>
          </w:rPr>
          <w:alias w:val="Insira a descrição:"/>
          <w:tag w:val="Insira a descrição:"/>
          <w:id w:val="37786738"/>
          <w:placeholder>
            <w:docPart w:val="743858AB19394687A2B9AD901C0EF6BD"/>
          </w:placeholder>
          <w:temporary/>
          <w:showingPlcHdr/>
          <w15:appearance w15:val="hidden"/>
        </w:sdtPr>
        <w:sdtEndPr/>
        <w:sdtContent>
          <w:r w:rsidR="00C91D7E" w:rsidRPr="00C8700E">
            <w:rPr>
              <w:lang w:val="pt-BR" w:bidi="pt-BR"/>
            </w:rPr>
            <w:t>no</w:t>
          </w:r>
        </w:sdtContent>
      </w:sdt>
      <w:r w:rsidR="00C91D7E" w:rsidRPr="00C8700E">
        <w:rPr>
          <w:lang w:val="pt-BR" w:bidi="pt-BR"/>
        </w:rPr>
        <w:t xml:space="preserve"> </w:t>
      </w:r>
      <w:r w:rsidR="00217398">
        <w:rPr>
          <w:lang w:val="pt-BR"/>
        </w:rPr>
        <w:t xml:space="preserve">Microsoft </w:t>
      </w:r>
      <w:proofErr w:type="spellStart"/>
      <w:r w:rsidR="00217398">
        <w:rPr>
          <w:lang w:val="pt-BR"/>
        </w:rPr>
        <w:t>Teams</w:t>
      </w:r>
      <w:proofErr w:type="spellEnd"/>
      <w:r w:rsidR="00C91D7E" w:rsidRPr="00C8700E">
        <w:rPr>
          <w:lang w:val="pt-BR" w:bidi="pt-BR"/>
        </w:rPr>
        <w:t xml:space="preserve">, </w:t>
      </w:r>
      <w:sdt>
        <w:sdtPr>
          <w:rPr>
            <w:lang w:val="pt-BR"/>
          </w:rPr>
          <w:alias w:val="Insira a descrição:"/>
          <w:tag w:val="Insira a descrição:"/>
          <w:id w:val="54975906"/>
          <w:placeholder>
            <w:docPart w:val="F4E812248FDD4D1A88B93D4CB8E55F20"/>
          </w:placeholder>
          <w:temporary/>
          <w:showingPlcHdr/>
          <w15:appearance w15:val="hidden"/>
        </w:sdtPr>
        <w:sdtEndPr/>
        <w:sdtContent>
          <w:r w:rsidR="00C91D7E" w:rsidRPr="00C8700E">
            <w:rPr>
              <w:lang w:val="pt-BR" w:bidi="pt-BR"/>
            </w:rPr>
            <w:t>por</w:t>
          </w:r>
        </w:sdtContent>
      </w:sdt>
      <w:r w:rsidR="00C91D7E" w:rsidRPr="00C8700E">
        <w:rPr>
          <w:lang w:val="pt-BR" w:bidi="pt-BR"/>
        </w:rPr>
        <w:t xml:space="preserve"> </w:t>
      </w:r>
      <w:sdt>
        <w:sdtPr>
          <w:rPr>
            <w:lang w:val="pt-BR"/>
          </w:rPr>
          <w:alias w:val="Insira o nome do facilitador:"/>
          <w:tag w:val="Insira o nome do facilitador:"/>
          <w:id w:val="976303832"/>
          <w:placeholder>
            <w:docPart w:val="AD1D69D4B4FF43369ECF8700AD91225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217398">
            <w:rPr>
              <w:lang w:val="pt-BR"/>
            </w:rPr>
            <w:t>Jean Carlos</w:t>
          </w:r>
        </w:sdtContent>
      </w:sdt>
      <w:r w:rsidR="00C91D7E" w:rsidRPr="00C8700E">
        <w:rPr>
          <w:lang w:val="pt-BR" w:bidi="pt-BR"/>
        </w:rPr>
        <w:t>.</w:t>
      </w:r>
    </w:p>
    <w:p w:rsidR="009A34F6" w:rsidRPr="00C8700E" w:rsidRDefault="00A41D77" w:rsidP="005578C9">
      <w:pPr>
        <w:pStyle w:val="Ttulo2"/>
        <w:rPr>
          <w:lang w:val="pt-BR"/>
        </w:rPr>
      </w:pPr>
      <w:sdt>
        <w:sdtPr>
          <w:rPr>
            <w:lang w:val="pt-BR"/>
          </w:rPr>
          <w:alias w:val="Presenças:"/>
          <w:tag w:val="Presenças:"/>
          <w:id w:val="1371722459"/>
          <w:placeholder>
            <w:docPart w:val="FA1AFF4C3CE34B95A1136FAE1D35E27D"/>
          </w:placeholder>
          <w:temporary/>
          <w:showingPlcHdr/>
          <w15:appearance w15:val="hidden"/>
        </w:sdtPr>
        <w:sdtEndPr/>
        <w:sdtContent>
          <w:r w:rsidR="00C91D7E" w:rsidRPr="00C8700E">
            <w:rPr>
              <w:lang w:val="pt-BR" w:bidi="pt-BR"/>
            </w:rPr>
            <w:t>Presenças</w:t>
          </w:r>
        </w:sdtContent>
      </w:sdt>
    </w:p>
    <w:p w:rsidR="00CE4CFE" w:rsidRDefault="00CE4CFE" w:rsidP="00CE4CFE">
      <w:pPr>
        <w:spacing w:line="240" w:lineRule="auto"/>
        <w:rPr>
          <w:lang w:val="pt-BR"/>
        </w:rPr>
      </w:pPr>
      <w:r>
        <w:rPr>
          <w:lang w:val="pt-BR"/>
        </w:rPr>
        <w:t>Leonardo Gustavo Ribeiro</w:t>
      </w:r>
    </w:p>
    <w:p w:rsidR="00CE4CFE" w:rsidRDefault="00CE4CFE" w:rsidP="00CE4CFE">
      <w:pPr>
        <w:spacing w:line="240" w:lineRule="auto"/>
        <w:rPr>
          <w:lang w:val="pt-BR"/>
        </w:rPr>
      </w:pPr>
      <w:r>
        <w:rPr>
          <w:lang w:val="pt-BR"/>
        </w:rPr>
        <w:t xml:space="preserve">Letícia Salles </w:t>
      </w:r>
      <w:proofErr w:type="spellStart"/>
      <w:r>
        <w:rPr>
          <w:lang w:val="pt-BR"/>
        </w:rPr>
        <w:t>Bettoni</w:t>
      </w:r>
      <w:proofErr w:type="spellEnd"/>
      <w:r>
        <w:rPr>
          <w:lang w:val="pt-BR"/>
        </w:rPr>
        <w:t xml:space="preserve"> da Costa</w:t>
      </w:r>
    </w:p>
    <w:p w:rsidR="00CE4CFE" w:rsidRDefault="00CE4CFE" w:rsidP="00CE4CFE">
      <w:pPr>
        <w:spacing w:line="240" w:lineRule="auto"/>
        <w:rPr>
          <w:lang w:val="pt-BR"/>
        </w:rPr>
      </w:pPr>
      <w:r>
        <w:rPr>
          <w:lang w:val="pt-BR"/>
        </w:rPr>
        <w:t>Guilherme Leite Silva</w:t>
      </w:r>
    </w:p>
    <w:p w:rsidR="00CE4CFE" w:rsidRDefault="00CE4CFE" w:rsidP="00CE4CFE">
      <w:pPr>
        <w:spacing w:line="240" w:lineRule="auto"/>
        <w:rPr>
          <w:lang w:val="pt-BR"/>
        </w:rPr>
      </w:pPr>
      <w:r>
        <w:rPr>
          <w:lang w:val="pt-BR"/>
        </w:rPr>
        <w:t>Matheus Emboaba Mello de Souza</w:t>
      </w:r>
    </w:p>
    <w:p w:rsidR="00CE4CFE" w:rsidRDefault="00CE4CFE" w:rsidP="00CE4CFE">
      <w:pPr>
        <w:spacing w:line="240" w:lineRule="auto"/>
        <w:rPr>
          <w:lang w:val="pt-BR"/>
        </w:rPr>
      </w:pPr>
      <w:r>
        <w:rPr>
          <w:lang w:val="pt-BR"/>
        </w:rPr>
        <w:t>Thiago da Silva</w:t>
      </w:r>
    </w:p>
    <w:p w:rsidR="00CE4CFE" w:rsidRDefault="00CE4CFE" w:rsidP="00CE4CFE">
      <w:pPr>
        <w:spacing w:line="240" w:lineRule="auto"/>
        <w:rPr>
          <w:lang w:val="pt-BR"/>
        </w:rPr>
      </w:pPr>
      <w:r>
        <w:rPr>
          <w:lang w:val="pt-BR"/>
        </w:rPr>
        <w:t xml:space="preserve">Patrícia Oliveira de Souza </w:t>
      </w:r>
      <w:proofErr w:type="spellStart"/>
      <w:r>
        <w:rPr>
          <w:lang w:val="pt-BR"/>
        </w:rPr>
        <w:t>Ciliato</w:t>
      </w:r>
      <w:proofErr w:type="spellEnd"/>
    </w:p>
    <w:p w:rsidR="009A34F6" w:rsidRPr="00C8700E" w:rsidRDefault="00CE4CFE" w:rsidP="00CE4CFE">
      <w:pPr>
        <w:spacing w:line="240" w:lineRule="auto"/>
        <w:rPr>
          <w:lang w:val="pt-BR"/>
        </w:rPr>
      </w:pPr>
      <w:r>
        <w:rPr>
          <w:lang w:val="pt-BR"/>
        </w:rPr>
        <w:t>Daniela dos Santos Meirelle</w:t>
      </w:r>
      <w:r>
        <w:rPr>
          <w:lang w:val="pt-BR"/>
        </w:rPr>
        <w:t>s</w:t>
      </w:r>
    </w:p>
    <w:p w:rsidR="009A34F6" w:rsidRPr="00C8700E" w:rsidRDefault="00A41D77" w:rsidP="000534FF">
      <w:pPr>
        <w:pStyle w:val="Ttulo2"/>
        <w:rPr>
          <w:lang w:val="pt-BR"/>
        </w:rPr>
      </w:pPr>
      <w:sdt>
        <w:sdtPr>
          <w:rPr>
            <w:lang w:val="pt-BR"/>
          </w:rPr>
          <w:alias w:val="Aprovação da agenda:"/>
          <w:tag w:val="Aprovação da agenda:"/>
          <w:id w:val="-741172356"/>
          <w:placeholder>
            <w:docPart w:val="CD94482683E447FAAD3DAA7CF8C9124D"/>
          </w:placeholder>
          <w:temporary/>
          <w:showingPlcHdr/>
          <w15:appearance w15:val="hidden"/>
        </w:sdtPr>
        <w:sdtEndPr/>
        <w:sdtContent>
          <w:r w:rsidR="00C91D7E" w:rsidRPr="00C8700E">
            <w:rPr>
              <w:lang w:val="pt-BR" w:bidi="pt-BR"/>
            </w:rPr>
            <w:t>Aprovação da agenda</w:t>
          </w:r>
        </w:sdtContent>
      </w:sdt>
    </w:p>
    <w:p w:rsidR="009A34F6" w:rsidRPr="00C8700E" w:rsidRDefault="00FD73F6" w:rsidP="00E824F4">
      <w:pPr>
        <w:rPr>
          <w:lang w:val="pt-BR"/>
        </w:rPr>
      </w:pPr>
      <w:r>
        <w:rPr>
          <w:lang w:val="pt-BR"/>
        </w:rPr>
        <w:t xml:space="preserve">Será realizado uma reunião no Microsoft </w:t>
      </w:r>
      <w:proofErr w:type="spellStart"/>
      <w:r>
        <w:rPr>
          <w:lang w:val="pt-BR"/>
        </w:rPr>
        <w:t>Teams</w:t>
      </w:r>
      <w:proofErr w:type="spellEnd"/>
      <w:r>
        <w:rPr>
          <w:lang w:val="pt-BR"/>
        </w:rPr>
        <w:t xml:space="preserve"> de segunda a sexta após as aulas conforme foi combinada com a equipe.</w:t>
      </w:r>
    </w:p>
    <w:p w:rsidR="009A34F6" w:rsidRPr="00C8700E" w:rsidRDefault="00A41D77" w:rsidP="000534FF">
      <w:pPr>
        <w:pStyle w:val="Ttulo2"/>
        <w:rPr>
          <w:lang w:val="pt-BR"/>
        </w:rPr>
      </w:pPr>
      <w:sdt>
        <w:sdtPr>
          <w:rPr>
            <w:lang w:val="pt-BR"/>
          </w:rPr>
          <w:alias w:val="Aprovação da ata:"/>
          <w:tag w:val="Aprovação da ata:"/>
          <w:id w:val="1513487595"/>
          <w:placeholder>
            <w:docPart w:val="D9F58D81C7B04AD0B513976B9887075D"/>
          </w:placeholder>
          <w:temporary/>
          <w:showingPlcHdr/>
          <w15:appearance w15:val="hidden"/>
        </w:sdtPr>
        <w:sdtEndPr/>
        <w:sdtContent>
          <w:r w:rsidR="00C91D7E" w:rsidRPr="00C8700E">
            <w:rPr>
              <w:lang w:val="pt-BR" w:bidi="pt-BR"/>
            </w:rPr>
            <w:t>Aprovação da ata</w:t>
          </w:r>
        </w:sdtContent>
      </w:sdt>
    </w:p>
    <w:p w:rsidR="009A34F6" w:rsidRPr="00C8700E" w:rsidRDefault="00FD73F6">
      <w:pPr>
        <w:rPr>
          <w:lang w:val="pt-BR"/>
        </w:rPr>
      </w:pPr>
      <w:r>
        <w:rPr>
          <w:lang w:val="pt-BR"/>
        </w:rPr>
        <w:t xml:space="preserve">A ata da reunião anterior foi colocado no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>.</w:t>
      </w:r>
      <w:bookmarkStart w:id="0" w:name="_GoBack"/>
      <w:bookmarkEnd w:id="0"/>
    </w:p>
    <w:p w:rsidR="009A34F6" w:rsidRDefault="00A41D77" w:rsidP="00217398">
      <w:pPr>
        <w:pStyle w:val="Ttulo2"/>
        <w:rPr>
          <w:lang w:val="pt-BR"/>
        </w:rPr>
      </w:pPr>
      <w:sdt>
        <w:sdtPr>
          <w:rPr>
            <w:lang w:val="pt-BR"/>
          </w:rPr>
          <w:alias w:val="Questões em aberto:"/>
          <w:tag w:val="Questões em aberto:"/>
          <w:id w:val="878744011"/>
          <w:placeholder>
            <w:docPart w:val="D437C033445049789DBB59CB5FE5F2AD"/>
          </w:placeholder>
          <w:temporary/>
          <w:showingPlcHdr/>
          <w15:appearance w15:val="hidden"/>
        </w:sdtPr>
        <w:sdtEndPr/>
        <w:sdtContent>
          <w:r w:rsidR="00C91D7E" w:rsidRPr="00C8700E">
            <w:rPr>
              <w:lang w:val="pt-BR" w:bidi="pt-BR"/>
            </w:rPr>
            <w:t>Questões em aberto</w:t>
          </w:r>
        </w:sdtContent>
      </w:sdt>
    </w:p>
    <w:p w:rsidR="00CE4CFE" w:rsidRPr="00220DAA" w:rsidRDefault="00CE4CFE" w:rsidP="00CE4CFE">
      <w:pPr>
        <w:pStyle w:val="PargrafodaLista"/>
        <w:numPr>
          <w:ilvl w:val="0"/>
          <w:numId w:val="12"/>
        </w:numPr>
        <w:rPr>
          <w:lang w:val="pt-BR"/>
        </w:rPr>
      </w:pPr>
      <w:r w:rsidRPr="00220DAA">
        <w:rPr>
          <w:lang w:val="pt-BR"/>
        </w:rPr>
        <w:t>Analisar as prioridades das funcionalidades;</w:t>
      </w:r>
    </w:p>
    <w:p w:rsidR="00CE4CFE" w:rsidRPr="00220DAA" w:rsidRDefault="00CE4CFE" w:rsidP="00CE4CFE">
      <w:pPr>
        <w:pStyle w:val="PargrafodaLista"/>
        <w:numPr>
          <w:ilvl w:val="0"/>
          <w:numId w:val="12"/>
        </w:numPr>
        <w:rPr>
          <w:lang w:val="pt-BR"/>
        </w:rPr>
      </w:pPr>
      <w:r w:rsidRPr="00220DAA">
        <w:rPr>
          <w:lang w:val="pt-BR"/>
        </w:rPr>
        <w:t>Determinar as atividades a serem realizadas;</w:t>
      </w:r>
    </w:p>
    <w:p w:rsidR="00CE4CFE" w:rsidRDefault="00CE4CFE" w:rsidP="00CE4CFE">
      <w:pPr>
        <w:pStyle w:val="PargrafodaLista"/>
        <w:numPr>
          <w:ilvl w:val="0"/>
          <w:numId w:val="12"/>
        </w:numPr>
        <w:rPr>
          <w:lang w:val="pt-BR"/>
        </w:rPr>
      </w:pPr>
      <w:r w:rsidRPr="00220DAA">
        <w:rPr>
          <w:lang w:val="pt-BR"/>
        </w:rPr>
        <w:t>Determinar o tempo para a realização das atividades;</w:t>
      </w:r>
    </w:p>
    <w:p w:rsidR="00B83AC2" w:rsidRDefault="00B83AC2" w:rsidP="00CE4CFE">
      <w:pPr>
        <w:rPr>
          <w:lang w:val="pt-BR"/>
        </w:rPr>
      </w:pPr>
      <w:r w:rsidRPr="00B83AC2">
        <w:rPr>
          <w:lang w:val="pt-BR"/>
        </w:rPr>
        <w:t>Dado o feedback sobre a</w:t>
      </w:r>
      <w:r>
        <w:rPr>
          <w:lang w:val="pt-BR"/>
        </w:rPr>
        <w:t xml:space="preserve"> entrega da primeira Sprint, foi analisado a questão da falta de organização da documentação sobre o que está sendo realizado. A partir da próxima sprint, se atentar a esta questão.</w:t>
      </w:r>
    </w:p>
    <w:p w:rsidR="00B83AC2" w:rsidRDefault="00B83AC2" w:rsidP="00CE4CFE">
      <w:pPr>
        <w:rPr>
          <w:lang w:val="pt-BR"/>
        </w:rPr>
      </w:pPr>
      <w:r>
        <w:rPr>
          <w:lang w:val="pt-BR"/>
        </w:rPr>
        <w:t>Não deixar de questionar e analisar sobre qualquer coisa que envolva o projeto.</w:t>
      </w:r>
    </w:p>
    <w:p w:rsidR="00DA1C01" w:rsidRPr="00B83AC2" w:rsidRDefault="00797609" w:rsidP="00CE4CFE">
      <w:pPr>
        <w:rPr>
          <w:lang w:val="pt-BR"/>
        </w:rPr>
      </w:pPr>
      <w:r>
        <w:rPr>
          <w:lang w:val="pt-BR"/>
        </w:rPr>
        <w:t>Indicar as prioridades com cores para facilitar a compreensão.</w:t>
      </w:r>
    </w:p>
    <w:p w:rsidR="009A34F6" w:rsidRPr="00C8700E" w:rsidRDefault="00A41D77" w:rsidP="000534FF">
      <w:pPr>
        <w:pStyle w:val="Ttulo2"/>
        <w:rPr>
          <w:lang w:val="pt-BR"/>
        </w:rPr>
      </w:pPr>
      <w:sdt>
        <w:sdtPr>
          <w:rPr>
            <w:lang w:val="pt-BR"/>
          </w:rPr>
          <w:alias w:val="Novo negócio:"/>
          <w:tag w:val="Novo negócio:"/>
          <w:id w:val="472188583"/>
          <w:placeholder>
            <w:docPart w:val="1E9198F6F7444DCB95F5E82F4306E7C1"/>
          </w:placeholder>
          <w:temporary/>
          <w:showingPlcHdr/>
          <w15:appearance w15:val="hidden"/>
        </w:sdtPr>
        <w:sdtEndPr/>
        <w:sdtContent>
          <w:r w:rsidR="00C91D7E" w:rsidRPr="00C8700E">
            <w:rPr>
              <w:lang w:val="pt-BR" w:bidi="pt-BR"/>
            </w:rPr>
            <w:t>Novo negócio</w:t>
          </w:r>
        </w:sdtContent>
      </w:sdt>
    </w:p>
    <w:p w:rsidR="009A34F6" w:rsidRPr="00CE4CFE" w:rsidRDefault="00CE4CFE" w:rsidP="00CE4CFE">
      <w:pPr>
        <w:pStyle w:val="PargrafodaLista"/>
        <w:numPr>
          <w:ilvl w:val="0"/>
          <w:numId w:val="13"/>
        </w:numPr>
        <w:rPr>
          <w:lang w:val="pt-BR"/>
        </w:rPr>
      </w:pPr>
      <w:r w:rsidRPr="00CE4CFE">
        <w:rPr>
          <w:lang w:val="pt-BR"/>
        </w:rPr>
        <w:t xml:space="preserve">Pesquisar os </w:t>
      </w:r>
      <w:proofErr w:type="spellStart"/>
      <w:r w:rsidRPr="00CE4CFE">
        <w:rPr>
          <w:lang w:val="pt-BR"/>
        </w:rPr>
        <w:t>Gits</w:t>
      </w:r>
      <w:proofErr w:type="spellEnd"/>
      <w:r w:rsidRPr="00CE4CFE">
        <w:rPr>
          <w:lang w:val="pt-BR"/>
        </w:rPr>
        <w:t xml:space="preserve"> de outras pessoas para ter uma noção de padrão da organização.</w:t>
      </w:r>
    </w:p>
    <w:p w:rsidR="00CE4CFE" w:rsidRPr="00CE4CFE" w:rsidRDefault="00CE4CFE" w:rsidP="00CE4CFE">
      <w:pPr>
        <w:pStyle w:val="PargrafodaLista"/>
        <w:numPr>
          <w:ilvl w:val="0"/>
          <w:numId w:val="13"/>
        </w:numPr>
        <w:rPr>
          <w:lang w:val="pt-BR"/>
        </w:rPr>
      </w:pPr>
      <w:r w:rsidRPr="00CE4CFE">
        <w:rPr>
          <w:lang w:val="pt-BR"/>
        </w:rPr>
        <w:t xml:space="preserve">Fazer um descritivo no </w:t>
      </w:r>
      <w:proofErr w:type="spellStart"/>
      <w:r w:rsidRPr="00CE4CFE">
        <w:rPr>
          <w:lang w:val="pt-BR"/>
        </w:rPr>
        <w:t>Github</w:t>
      </w:r>
      <w:proofErr w:type="spellEnd"/>
      <w:r w:rsidRPr="00CE4CFE">
        <w:rPr>
          <w:lang w:val="pt-BR"/>
        </w:rPr>
        <w:t>.</w:t>
      </w:r>
    </w:p>
    <w:p w:rsidR="00CE4CFE" w:rsidRPr="00CE4CFE" w:rsidRDefault="00CE4CFE" w:rsidP="00CE4CFE">
      <w:pPr>
        <w:pStyle w:val="PargrafodaLista"/>
        <w:numPr>
          <w:ilvl w:val="0"/>
          <w:numId w:val="13"/>
        </w:numPr>
        <w:rPr>
          <w:lang w:val="pt-BR"/>
        </w:rPr>
      </w:pPr>
      <w:r w:rsidRPr="00CE4CFE">
        <w:rPr>
          <w:lang w:val="pt-BR"/>
        </w:rPr>
        <w:t>Colocar os arquivos em PDF.</w:t>
      </w:r>
    </w:p>
    <w:p w:rsidR="00CE4CFE" w:rsidRPr="00CE4CFE" w:rsidRDefault="00CE4CFE" w:rsidP="00CE4CFE">
      <w:pPr>
        <w:pStyle w:val="PargrafodaLista"/>
        <w:numPr>
          <w:ilvl w:val="0"/>
          <w:numId w:val="13"/>
        </w:numPr>
        <w:rPr>
          <w:lang w:val="pt-BR"/>
        </w:rPr>
      </w:pPr>
      <w:r w:rsidRPr="00CE4CFE">
        <w:rPr>
          <w:lang w:val="pt-BR"/>
        </w:rPr>
        <w:t>Pesquisar sobre os projetos anteriores.</w:t>
      </w:r>
    </w:p>
    <w:p w:rsidR="00CE4CFE" w:rsidRPr="00CE4CFE" w:rsidRDefault="00CE4CFE" w:rsidP="00CE4CFE">
      <w:pPr>
        <w:pStyle w:val="PargrafodaLista"/>
        <w:numPr>
          <w:ilvl w:val="0"/>
          <w:numId w:val="13"/>
        </w:numPr>
        <w:rPr>
          <w:lang w:val="pt-BR"/>
        </w:rPr>
      </w:pPr>
      <w:r w:rsidRPr="00CE4CFE">
        <w:rPr>
          <w:lang w:val="pt-BR"/>
        </w:rPr>
        <w:t>Focar nos valores do projeto.</w:t>
      </w:r>
    </w:p>
    <w:p w:rsidR="009A34F6" w:rsidRPr="00C8700E" w:rsidRDefault="00A41D77" w:rsidP="000534FF">
      <w:pPr>
        <w:pStyle w:val="Ttulo2"/>
        <w:rPr>
          <w:lang w:val="pt-BR"/>
        </w:rPr>
      </w:pPr>
      <w:sdt>
        <w:sdtPr>
          <w:rPr>
            <w:lang w:val="pt-BR"/>
          </w:rPr>
          <w:alias w:val="Agenda da próxima reunião:"/>
          <w:tag w:val="Agenda da próxima reunião:"/>
          <w:id w:val="1971091194"/>
          <w:placeholder>
            <w:docPart w:val="A2C0A72A98ED44E48054110FF0E7886C"/>
          </w:placeholder>
          <w:temporary/>
          <w:showingPlcHdr/>
          <w15:appearance w15:val="hidden"/>
        </w:sdtPr>
        <w:sdtEndPr/>
        <w:sdtContent>
          <w:r w:rsidR="00C91D7E" w:rsidRPr="00C8700E">
            <w:rPr>
              <w:lang w:val="pt-BR" w:bidi="pt-BR"/>
            </w:rPr>
            <w:t>Agenda da próxima reunião</w:t>
          </w:r>
        </w:sdtContent>
      </w:sdt>
    </w:p>
    <w:p w:rsidR="009A34F6" w:rsidRPr="00DA1C01" w:rsidRDefault="00DA1C01" w:rsidP="00DA1C01">
      <w:pPr>
        <w:pStyle w:val="PargrafodaLista"/>
        <w:numPr>
          <w:ilvl w:val="0"/>
          <w:numId w:val="14"/>
        </w:numPr>
        <w:rPr>
          <w:lang w:val="pt-BR"/>
        </w:rPr>
      </w:pPr>
      <w:r w:rsidRPr="00DA1C01">
        <w:rPr>
          <w:lang w:val="pt-BR"/>
        </w:rPr>
        <w:t xml:space="preserve">Realizar um </w:t>
      </w:r>
      <w:proofErr w:type="spellStart"/>
      <w:r w:rsidRPr="00DA1C01">
        <w:rPr>
          <w:lang w:val="pt-BR"/>
        </w:rPr>
        <w:t>Product</w:t>
      </w:r>
      <w:proofErr w:type="spellEnd"/>
      <w:r w:rsidRPr="00DA1C01">
        <w:rPr>
          <w:lang w:val="pt-BR"/>
        </w:rPr>
        <w:t xml:space="preserve"> </w:t>
      </w:r>
      <w:proofErr w:type="spellStart"/>
      <w:r w:rsidRPr="00DA1C01">
        <w:rPr>
          <w:lang w:val="pt-BR"/>
        </w:rPr>
        <w:t>BackLog</w:t>
      </w:r>
      <w:proofErr w:type="spellEnd"/>
      <w:r w:rsidRPr="00DA1C01">
        <w:rPr>
          <w:lang w:val="pt-BR"/>
        </w:rPr>
        <w:t>.</w:t>
      </w:r>
    </w:p>
    <w:p w:rsidR="00DA1C01" w:rsidRPr="00DA1C01" w:rsidRDefault="00DA1C01" w:rsidP="00DA1C01">
      <w:pPr>
        <w:pStyle w:val="PargrafodaLista"/>
        <w:numPr>
          <w:ilvl w:val="0"/>
          <w:numId w:val="14"/>
        </w:numPr>
        <w:rPr>
          <w:lang w:val="pt-BR"/>
        </w:rPr>
      </w:pPr>
      <w:r w:rsidRPr="00DA1C01">
        <w:rPr>
          <w:lang w:val="pt-BR"/>
        </w:rPr>
        <w:t xml:space="preserve">Reestruturar as informações no </w:t>
      </w:r>
      <w:proofErr w:type="spellStart"/>
      <w:r w:rsidRPr="00DA1C01">
        <w:rPr>
          <w:lang w:val="pt-BR"/>
        </w:rPr>
        <w:t>Github</w:t>
      </w:r>
      <w:proofErr w:type="spellEnd"/>
      <w:r w:rsidRPr="00DA1C01">
        <w:rPr>
          <w:lang w:val="pt-BR"/>
        </w:rPr>
        <w:t>.</w:t>
      </w:r>
    </w:p>
    <w:p w:rsidR="00DA1C01" w:rsidRPr="00DA1C01" w:rsidRDefault="00DA1C01" w:rsidP="00DA1C01">
      <w:pPr>
        <w:pStyle w:val="PargrafodaLista"/>
        <w:numPr>
          <w:ilvl w:val="0"/>
          <w:numId w:val="14"/>
        </w:numPr>
        <w:rPr>
          <w:lang w:val="pt-BR"/>
        </w:rPr>
      </w:pPr>
      <w:r w:rsidRPr="00DA1C01">
        <w:rPr>
          <w:lang w:val="pt-BR"/>
        </w:rPr>
        <w:t>Buscar e aprender sobre novas ferramentas para usar no projeto.</w:t>
      </w:r>
    </w:p>
    <w:p w:rsidR="00DA1C01" w:rsidRPr="00C8700E" w:rsidRDefault="00DA1C01">
      <w:pPr>
        <w:rPr>
          <w:lang w:val="pt-BR"/>
        </w:rPr>
      </w:pPr>
    </w:p>
    <w:tbl>
      <w:tblPr>
        <w:tblStyle w:val="Tabelacomgrade"/>
        <w:tblW w:w="82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ela de layout para inserir os nomes das pessoas que enviaram e aprovaram a ata"/>
      </w:tblPr>
      <w:tblGrid>
        <w:gridCol w:w="2489"/>
        <w:gridCol w:w="5783"/>
      </w:tblGrid>
      <w:tr w:rsidR="00017927" w:rsidRPr="00C8700E" w:rsidTr="00C8700E">
        <w:trPr>
          <w:tblHeader/>
        </w:trPr>
        <w:sdt>
          <w:sdtPr>
            <w:rPr>
              <w:lang w:val="pt-BR"/>
            </w:rPr>
            <w:alias w:val="Atas enviadas por:"/>
            <w:tag w:val="Atas enviadas por:"/>
            <w:id w:val="-1806768384"/>
            <w:placeholder>
              <w:docPart w:val="6EBA09DACD18407389296A8FEA8F79B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89" w:type="dxa"/>
              </w:tcPr>
              <w:p w:rsidR="00C91D7E" w:rsidRPr="00C8700E" w:rsidRDefault="00017927" w:rsidP="005578C9">
                <w:pPr>
                  <w:rPr>
                    <w:lang w:val="pt-BR"/>
                  </w:rPr>
                </w:pPr>
                <w:r w:rsidRPr="00C8700E">
                  <w:rPr>
                    <w:lang w:val="pt-BR" w:bidi="pt-BR"/>
                  </w:rPr>
                  <w:t>Atas enviadas por:</w:t>
                </w:r>
              </w:p>
            </w:tc>
          </w:sdtContent>
        </w:sdt>
        <w:tc>
          <w:tcPr>
            <w:tcW w:w="5783" w:type="dxa"/>
          </w:tcPr>
          <w:p w:rsidR="00C91D7E" w:rsidRPr="00C8700E" w:rsidRDefault="00FD73F6" w:rsidP="005578C9">
            <w:pPr>
              <w:rPr>
                <w:lang w:val="pt-BR"/>
              </w:rPr>
            </w:pPr>
            <w:r>
              <w:rPr>
                <w:lang w:val="pt-BR"/>
              </w:rPr>
              <w:t>Daniela dos Santos Meirelles</w:t>
            </w:r>
          </w:p>
        </w:tc>
      </w:tr>
      <w:tr w:rsidR="00017927" w:rsidRPr="00C8700E" w:rsidTr="00C8700E">
        <w:trPr>
          <w:tblHeader/>
        </w:trPr>
        <w:sdt>
          <w:sdtPr>
            <w:rPr>
              <w:lang w:val="pt-BR"/>
            </w:rPr>
            <w:alias w:val="Aprovada por:"/>
            <w:tag w:val="Aprovada por:"/>
            <w:id w:val="-996718387"/>
            <w:placeholder>
              <w:docPart w:val="FEAC1052F54D439394832EEEDB6F97E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89" w:type="dxa"/>
              </w:tcPr>
              <w:p w:rsidR="00C91D7E" w:rsidRPr="00C8700E" w:rsidRDefault="00017927" w:rsidP="005578C9">
                <w:pPr>
                  <w:rPr>
                    <w:lang w:val="pt-BR"/>
                  </w:rPr>
                </w:pPr>
                <w:r w:rsidRPr="00C8700E">
                  <w:rPr>
                    <w:lang w:val="pt-BR" w:bidi="pt-BR"/>
                  </w:rPr>
                  <w:t>Aprovada por:</w:t>
                </w:r>
              </w:p>
            </w:tc>
          </w:sdtContent>
        </w:sdt>
        <w:tc>
          <w:tcPr>
            <w:tcW w:w="5783" w:type="dxa"/>
          </w:tcPr>
          <w:p w:rsidR="00C91D7E" w:rsidRPr="00C8700E" w:rsidRDefault="00FD73F6" w:rsidP="005578C9">
            <w:pPr>
              <w:rPr>
                <w:lang w:val="pt-BR"/>
              </w:rPr>
            </w:pPr>
            <w:r>
              <w:rPr>
                <w:lang w:val="pt-BR"/>
              </w:rPr>
              <w:t>Equipe Líder</w:t>
            </w:r>
          </w:p>
        </w:tc>
      </w:tr>
    </w:tbl>
    <w:p w:rsidR="009A34F6" w:rsidRPr="00C8700E" w:rsidRDefault="009A34F6" w:rsidP="00017927">
      <w:pPr>
        <w:rPr>
          <w:lang w:val="pt-BR"/>
        </w:rPr>
      </w:pPr>
    </w:p>
    <w:sectPr w:rsidR="009A34F6" w:rsidRPr="00C8700E" w:rsidSect="007976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1274" w:bottom="1135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1D77" w:rsidRDefault="00A41D77" w:rsidP="006261AC">
      <w:pPr>
        <w:spacing w:after="0" w:line="240" w:lineRule="auto"/>
      </w:pPr>
      <w:r>
        <w:separator/>
      </w:r>
    </w:p>
  </w:endnote>
  <w:endnote w:type="continuationSeparator" w:id="0">
    <w:p w:rsidR="00A41D77" w:rsidRDefault="00A41D77" w:rsidP="00626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E5B" w:rsidRDefault="00B93E5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E5B" w:rsidRDefault="00B93E5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E5B" w:rsidRDefault="00B93E5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1D77" w:rsidRDefault="00A41D77" w:rsidP="006261AC">
      <w:pPr>
        <w:spacing w:after="0" w:line="240" w:lineRule="auto"/>
      </w:pPr>
      <w:r>
        <w:separator/>
      </w:r>
    </w:p>
  </w:footnote>
  <w:footnote w:type="continuationSeparator" w:id="0">
    <w:p w:rsidR="00A41D77" w:rsidRDefault="00A41D77" w:rsidP="00626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E5B" w:rsidRDefault="00B93E5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E5B" w:rsidRDefault="00B93E5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E5B" w:rsidRDefault="00B93E5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D1026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C2CC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5AA5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1C6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B3A93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63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1C53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B6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D4E52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8A3C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C7439"/>
    <w:multiLevelType w:val="hybridMultilevel"/>
    <w:tmpl w:val="F048C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10C5E"/>
    <w:multiLevelType w:val="hybridMultilevel"/>
    <w:tmpl w:val="4B4028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5105E"/>
    <w:multiLevelType w:val="hybridMultilevel"/>
    <w:tmpl w:val="2F2C0CC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233353"/>
    <w:multiLevelType w:val="hybridMultilevel"/>
    <w:tmpl w:val="88F0D35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398"/>
    <w:rsid w:val="00017927"/>
    <w:rsid w:val="000534FF"/>
    <w:rsid w:val="0012244C"/>
    <w:rsid w:val="00173005"/>
    <w:rsid w:val="001B4272"/>
    <w:rsid w:val="00217398"/>
    <w:rsid w:val="00272ABC"/>
    <w:rsid w:val="002F19D5"/>
    <w:rsid w:val="003164F3"/>
    <w:rsid w:val="00316C23"/>
    <w:rsid w:val="003C02F6"/>
    <w:rsid w:val="005578C9"/>
    <w:rsid w:val="00564B60"/>
    <w:rsid w:val="005D2B86"/>
    <w:rsid w:val="006261AC"/>
    <w:rsid w:val="0065155C"/>
    <w:rsid w:val="00663AC9"/>
    <w:rsid w:val="0069738C"/>
    <w:rsid w:val="00767BE9"/>
    <w:rsid w:val="00797609"/>
    <w:rsid w:val="00913F9D"/>
    <w:rsid w:val="00925080"/>
    <w:rsid w:val="00994CC9"/>
    <w:rsid w:val="009A34F6"/>
    <w:rsid w:val="00A1127D"/>
    <w:rsid w:val="00A25FD3"/>
    <w:rsid w:val="00A32DE9"/>
    <w:rsid w:val="00A41D77"/>
    <w:rsid w:val="00AD0486"/>
    <w:rsid w:val="00B4530C"/>
    <w:rsid w:val="00B83AC2"/>
    <w:rsid w:val="00B93E5B"/>
    <w:rsid w:val="00BD0E68"/>
    <w:rsid w:val="00C12DA5"/>
    <w:rsid w:val="00C8700E"/>
    <w:rsid w:val="00C91D7E"/>
    <w:rsid w:val="00CA3F46"/>
    <w:rsid w:val="00CE4CFE"/>
    <w:rsid w:val="00D30FB6"/>
    <w:rsid w:val="00DA1C01"/>
    <w:rsid w:val="00DB3CF3"/>
    <w:rsid w:val="00E44288"/>
    <w:rsid w:val="00E453BC"/>
    <w:rsid w:val="00E824F4"/>
    <w:rsid w:val="00EF0387"/>
    <w:rsid w:val="00F756A7"/>
    <w:rsid w:val="00F933B5"/>
    <w:rsid w:val="00FD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E196D0"/>
  <w15:docId w15:val="{C5BED0EF-90B5-4ECA-8002-5AB09AE52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0FB6"/>
    <w:pPr>
      <w:tabs>
        <w:tab w:val="left" w:pos="2448"/>
      </w:tabs>
      <w:spacing w:after="240" w:line="276" w:lineRule="auto"/>
    </w:pPr>
    <w:rPr>
      <w:rFonts w:asciiTheme="minorHAnsi" w:hAnsiTheme="minorHAnsi"/>
      <w:sz w:val="24"/>
      <w:szCs w:val="24"/>
    </w:rPr>
  </w:style>
  <w:style w:type="paragraph" w:styleId="Ttulo1">
    <w:name w:val="heading 1"/>
    <w:basedOn w:val="Normal"/>
    <w:next w:val="Normal"/>
    <w:uiPriority w:val="9"/>
    <w:qFormat/>
    <w:rsid w:val="000534FF"/>
    <w:pPr>
      <w:spacing w:after="360"/>
      <w:contextualSpacing/>
      <w:jc w:val="center"/>
      <w:outlineLvl w:val="0"/>
    </w:pPr>
    <w:rPr>
      <w:sz w:val="26"/>
    </w:rPr>
  </w:style>
  <w:style w:type="paragraph" w:styleId="Ttulo2">
    <w:name w:val="heading 2"/>
    <w:basedOn w:val="Normal"/>
    <w:next w:val="Normal"/>
    <w:uiPriority w:val="9"/>
    <w:unhideWhenUsed/>
    <w:qFormat/>
    <w:rsid w:val="005578C9"/>
    <w:pPr>
      <w:spacing w:after="0"/>
      <w:outlineLvl w:val="1"/>
    </w:pPr>
    <w:rPr>
      <w:rFonts w:asciiTheme="majorHAnsi" w:hAnsiTheme="majorHAnsi"/>
      <w:b/>
    </w:rPr>
  </w:style>
  <w:style w:type="paragraph" w:styleId="Ttulo3">
    <w:name w:val="heading 3"/>
    <w:basedOn w:val="Normal"/>
    <w:next w:val="Normal"/>
    <w:uiPriority w:val="9"/>
    <w:semiHidden/>
    <w:unhideWhenUsed/>
    <w:rsid w:val="005578C9"/>
    <w:pPr>
      <w:keepNext/>
      <w:outlineLvl w:val="2"/>
    </w:pPr>
    <w:rPr>
      <w:rFonts w:asciiTheme="majorHAnsi" w:hAnsiTheme="majorHAns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64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64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Organizao">
    <w:name w:val="Organização"/>
    <w:basedOn w:val="Normal"/>
    <w:unhideWhenUsed/>
    <w:qFormat/>
    <w:rsid w:val="00272ABC"/>
    <w:pPr>
      <w:jc w:val="center"/>
    </w:pPr>
    <w:rPr>
      <w:b/>
      <w:sz w:val="28"/>
    </w:rPr>
  </w:style>
  <w:style w:type="character" w:styleId="TextodoEspaoReservado">
    <w:name w:val="Placeholder Text"/>
    <w:basedOn w:val="Fontepargpadro"/>
    <w:uiPriority w:val="99"/>
    <w:semiHidden/>
    <w:rsid w:val="00272ABC"/>
    <w:rPr>
      <w:color w:val="808080"/>
    </w:rPr>
  </w:style>
  <w:style w:type="paragraph" w:styleId="Textodebalo">
    <w:name w:val="Balloon Text"/>
    <w:basedOn w:val="Normal"/>
    <w:link w:val="TextodebaloChar"/>
    <w:semiHidden/>
    <w:unhideWhenUsed/>
    <w:rsid w:val="00272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272AB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453BC"/>
    <w:pPr>
      <w:tabs>
        <w:tab w:val="clear" w:pos="2448"/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0FB6"/>
    <w:rPr>
      <w:rFonts w:asciiTheme="minorHAnsi" w:hAnsiTheme="minorHAnsi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453BC"/>
    <w:pPr>
      <w:tabs>
        <w:tab w:val="clear" w:pos="2448"/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0FB6"/>
    <w:rPr>
      <w:rFonts w:asciiTheme="minorHAnsi" w:hAnsiTheme="minorHAnsi"/>
      <w:sz w:val="24"/>
      <w:szCs w:val="24"/>
    </w:rPr>
  </w:style>
  <w:style w:type="table" w:styleId="Tabelacomgrade">
    <w:name w:val="Table Grid"/>
    <w:basedOn w:val="Tabelanormal"/>
    <w:rsid w:val="00C91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12"/>
    <w:unhideWhenUsed/>
    <w:qFormat/>
    <w:rsid w:val="00A25FD3"/>
    <w:rPr>
      <w:iCs/>
      <w:color w:val="595959" w:themeColor="text1" w:themeTint="A6"/>
    </w:rPr>
  </w:style>
  <w:style w:type="paragraph" w:styleId="Textoembloco">
    <w:name w:val="Block Text"/>
    <w:basedOn w:val="Normal"/>
    <w:semiHidden/>
    <w:unhideWhenUsed/>
    <w:rsid w:val="003164F3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30FB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30F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nfaseIntensa">
    <w:name w:val="Intense Emphasis"/>
    <w:basedOn w:val="Fontepargpadro"/>
    <w:uiPriority w:val="21"/>
    <w:semiHidden/>
    <w:unhideWhenUsed/>
    <w:qFormat/>
    <w:rsid w:val="003164F3"/>
    <w:rPr>
      <w:i/>
      <w:iCs/>
      <w:color w:val="365F9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164F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164F3"/>
    <w:rPr>
      <w:rFonts w:asciiTheme="minorHAnsi" w:hAnsiTheme="minorHAnsi"/>
      <w:i/>
      <w:iCs/>
      <w:color w:val="365F91" w:themeColor="accent1" w:themeShade="BF"/>
      <w:sz w:val="24"/>
      <w:szCs w:val="24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164F3"/>
    <w:rPr>
      <w:b/>
      <w:bCs/>
      <w:caps w:val="0"/>
      <w:smallCaps/>
      <w:color w:val="365F91" w:themeColor="accent1" w:themeShade="BF"/>
      <w:spacing w:val="5"/>
    </w:rPr>
  </w:style>
  <w:style w:type="character" w:customStyle="1" w:styleId="Menonoresolvida">
    <w:name w:val="Menção não resolvida"/>
    <w:basedOn w:val="Fontepargpadro"/>
    <w:uiPriority w:val="99"/>
    <w:semiHidden/>
    <w:unhideWhenUsed/>
    <w:rsid w:val="003164F3"/>
    <w:rPr>
      <w:color w:val="595959" w:themeColor="text1" w:themeTint="A6"/>
      <w:shd w:val="clear" w:color="auto" w:fill="E6E6E6"/>
    </w:rPr>
  </w:style>
  <w:style w:type="paragraph" w:styleId="PargrafodaLista">
    <w:name w:val="List Paragraph"/>
    <w:basedOn w:val="Normal"/>
    <w:uiPriority w:val="34"/>
    <w:unhideWhenUsed/>
    <w:rsid w:val="00CE4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rceu\AppData\Roaming\Microsoft\Templates\Atas%20de%20reuni&#227;o%20para%20a%20organiza&#231;&#227;o%20(formato%20long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81B5B3664942EC944445C925C88B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CF938C-3626-43AC-AE10-654B65BCFEC7}"/>
      </w:docPartPr>
      <w:docPartBody>
        <w:p w:rsidR="00000000" w:rsidRDefault="001E6820">
          <w:pPr>
            <w:pStyle w:val="6481B5B3664942EC944445C925C88BB9"/>
          </w:pPr>
          <w:r>
            <w:rPr>
              <w:lang w:bidi="pt-BR"/>
            </w:rPr>
            <w:t>Nome da organização/comitê</w:t>
          </w:r>
        </w:p>
      </w:docPartBody>
    </w:docPart>
    <w:docPart>
      <w:docPartPr>
        <w:name w:val="FF3D6C5E6C70478199845032B9DDDA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C19FC0-E328-4B7D-8447-E8C321FFF2B1}"/>
      </w:docPartPr>
      <w:docPartBody>
        <w:p w:rsidR="00000000" w:rsidRDefault="001E6820">
          <w:pPr>
            <w:pStyle w:val="FF3D6C5E6C70478199845032B9DDDAF2"/>
          </w:pPr>
          <w:r w:rsidRPr="005578C9">
            <w:rPr>
              <w:lang w:bidi="pt-BR"/>
            </w:rPr>
            <w:t>Ata da reunião</w:t>
          </w:r>
        </w:p>
      </w:docPartBody>
    </w:docPart>
    <w:docPart>
      <w:docPartPr>
        <w:name w:val="C60915DE5ACC4639820612D3B68D7A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D86B12-74C1-4A9B-96D7-6649D0DEC652}"/>
      </w:docPartPr>
      <w:docPartBody>
        <w:p w:rsidR="00000000" w:rsidRDefault="001E6820">
          <w:pPr>
            <w:pStyle w:val="C60915DE5ACC4639820612D3B68D7A13"/>
          </w:pPr>
          <w:r>
            <w:rPr>
              <w:lang w:bidi="pt-BR"/>
            </w:rPr>
            <w:t>Data</w:t>
          </w:r>
        </w:p>
      </w:docPartBody>
    </w:docPart>
    <w:docPart>
      <w:docPartPr>
        <w:name w:val="CC849CB255B143ECAC3D3B553AE69C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730567-5B93-4E9D-979B-20F2A3247598}"/>
      </w:docPartPr>
      <w:docPartBody>
        <w:p w:rsidR="00000000" w:rsidRDefault="001E6820">
          <w:pPr>
            <w:pStyle w:val="CC849CB255B143ECAC3D3B553AE69C5C"/>
          </w:pPr>
          <w:r w:rsidRPr="0012244C">
            <w:rPr>
              <w:lang w:bidi="pt-BR"/>
            </w:rPr>
            <w:t>Abertura</w:t>
          </w:r>
        </w:p>
      </w:docPartBody>
    </w:docPart>
    <w:docPart>
      <w:docPartPr>
        <w:name w:val="E75B110AC9DA4F3185E8B6D6BAB82BA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D54C95-E9CE-4875-A66C-C3E0D9836738}"/>
      </w:docPartPr>
      <w:docPartBody>
        <w:p w:rsidR="00000000" w:rsidRDefault="001E6820">
          <w:pPr>
            <w:pStyle w:val="E75B110AC9DA4F3185E8B6D6BAB82BA5"/>
          </w:pPr>
          <w:r>
            <w:rPr>
              <w:lang w:bidi="pt-BR"/>
            </w:rPr>
            <w:t>A reunião ordinária da</w:t>
          </w:r>
        </w:p>
      </w:docPartBody>
    </w:docPart>
    <w:docPart>
      <w:docPartPr>
        <w:name w:val="AAB12E5ED54747B8918394D74F6DBE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9E20D2-ECF7-4513-AC79-05F660D4805B}"/>
      </w:docPartPr>
      <w:docPartBody>
        <w:p w:rsidR="00000000" w:rsidRDefault="001E6820">
          <w:pPr>
            <w:pStyle w:val="AAB12E5ED54747B8918394D74F6DBE88"/>
          </w:pPr>
          <w:r>
            <w:rPr>
              <w:lang w:bidi="pt-BR"/>
            </w:rPr>
            <w:t>Nome da organização/comitê</w:t>
          </w:r>
        </w:p>
      </w:docPartBody>
    </w:docPart>
    <w:docPart>
      <w:docPartPr>
        <w:name w:val="FEB43AC922A14D6587C44FA922ED77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5A5D3F-1414-4B21-BC6C-3B1D48A3583E}"/>
      </w:docPartPr>
      <w:docPartBody>
        <w:p w:rsidR="00000000" w:rsidRDefault="001E6820">
          <w:pPr>
            <w:pStyle w:val="FEB43AC922A14D6587C44FA922ED779B"/>
          </w:pPr>
          <w:r>
            <w:rPr>
              <w:lang w:bidi="pt-BR"/>
            </w:rPr>
            <w:t>foi convocada às</w:t>
          </w:r>
        </w:p>
      </w:docPartBody>
    </w:docPart>
    <w:docPart>
      <w:docPartPr>
        <w:name w:val="7FDB476E7B544B2791A2BDFDAEF468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CE3206-6C63-4C27-BE9F-BF081F1A26F9}"/>
      </w:docPartPr>
      <w:docPartBody>
        <w:p w:rsidR="00000000" w:rsidRDefault="001E6820">
          <w:pPr>
            <w:pStyle w:val="7FDB476E7B544B2791A2BDFDAEF46872"/>
          </w:pPr>
          <w:r>
            <w:rPr>
              <w:lang w:bidi="pt-BR"/>
            </w:rPr>
            <w:t>em</w:t>
          </w:r>
        </w:p>
      </w:docPartBody>
    </w:docPart>
    <w:docPart>
      <w:docPartPr>
        <w:name w:val="1D66431845AF4A4080F3760FBFA49F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047E1E-14B1-4163-9770-39D05B04433B}"/>
      </w:docPartPr>
      <w:docPartBody>
        <w:p w:rsidR="00000000" w:rsidRDefault="001E6820">
          <w:pPr>
            <w:pStyle w:val="1D66431845AF4A4080F3760FBFA49FDD"/>
          </w:pPr>
          <w:r>
            <w:rPr>
              <w:lang w:bidi="pt-BR"/>
            </w:rPr>
            <w:t>data</w:t>
          </w:r>
        </w:p>
      </w:docPartBody>
    </w:docPart>
    <w:docPart>
      <w:docPartPr>
        <w:name w:val="743858AB19394687A2B9AD901C0EF6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3698F2-777B-4C44-83AF-55B359B2E30A}"/>
      </w:docPartPr>
      <w:docPartBody>
        <w:p w:rsidR="00000000" w:rsidRDefault="001E6820">
          <w:pPr>
            <w:pStyle w:val="743858AB19394687A2B9AD901C0EF6BD"/>
          </w:pPr>
          <w:r>
            <w:rPr>
              <w:lang w:bidi="pt-BR"/>
            </w:rPr>
            <w:t>no</w:t>
          </w:r>
        </w:p>
      </w:docPartBody>
    </w:docPart>
    <w:docPart>
      <w:docPartPr>
        <w:name w:val="F4E812248FDD4D1A88B93D4CB8E55F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A84D921-0BC7-4107-ACC1-A58B98DA9DA3}"/>
      </w:docPartPr>
      <w:docPartBody>
        <w:p w:rsidR="00000000" w:rsidRDefault="001E6820">
          <w:pPr>
            <w:pStyle w:val="F4E812248FDD4D1A88B93D4CB8E55F20"/>
          </w:pPr>
          <w:r>
            <w:rPr>
              <w:lang w:bidi="pt-BR"/>
            </w:rPr>
            <w:t>por</w:t>
          </w:r>
        </w:p>
      </w:docPartBody>
    </w:docPart>
    <w:docPart>
      <w:docPartPr>
        <w:name w:val="AD1D69D4B4FF43369ECF8700AD9122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2B4747-CA00-48FA-832F-C4C22015ECC3}"/>
      </w:docPartPr>
      <w:docPartBody>
        <w:p w:rsidR="00000000" w:rsidRDefault="001E6820">
          <w:pPr>
            <w:pStyle w:val="AD1D69D4B4FF43369ECF8700AD912258"/>
          </w:pPr>
          <w:r w:rsidRPr="00A25FD3">
            <w:rPr>
              <w:rStyle w:val="nfase"/>
              <w:lang w:bidi="pt-BR"/>
            </w:rPr>
            <w:t>Nome do facilitador</w:t>
          </w:r>
        </w:p>
      </w:docPartBody>
    </w:docPart>
    <w:docPart>
      <w:docPartPr>
        <w:name w:val="FA1AFF4C3CE34B95A1136FAE1D35E2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98CF16-248D-4AB4-9468-89ED42609AEC}"/>
      </w:docPartPr>
      <w:docPartBody>
        <w:p w:rsidR="00000000" w:rsidRDefault="001E6820">
          <w:pPr>
            <w:pStyle w:val="FA1AFF4C3CE34B95A1136FAE1D35E27D"/>
          </w:pPr>
          <w:r>
            <w:rPr>
              <w:lang w:bidi="pt-BR"/>
            </w:rPr>
            <w:t>Presenças</w:t>
          </w:r>
        </w:p>
      </w:docPartBody>
    </w:docPart>
    <w:docPart>
      <w:docPartPr>
        <w:name w:val="CD94482683E447FAAD3DAA7CF8C912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615204-501A-4A55-B54C-EA60F894444F}"/>
      </w:docPartPr>
      <w:docPartBody>
        <w:p w:rsidR="00000000" w:rsidRDefault="001E6820">
          <w:pPr>
            <w:pStyle w:val="CD94482683E447FAAD3DAA7CF8C9124D"/>
          </w:pPr>
          <w:r>
            <w:rPr>
              <w:lang w:bidi="pt-BR"/>
            </w:rPr>
            <w:t>Aprovação da agenda</w:t>
          </w:r>
        </w:p>
      </w:docPartBody>
    </w:docPart>
    <w:docPart>
      <w:docPartPr>
        <w:name w:val="D9F58D81C7B04AD0B513976B988707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FEEEA3-C54C-4ECC-AA1C-CA8273AFD15C}"/>
      </w:docPartPr>
      <w:docPartBody>
        <w:p w:rsidR="00000000" w:rsidRDefault="001E6820">
          <w:pPr>
            <w:pStyle w:val="D9F58D81C7B04AD0B513976B9887075D"/>
          </w:pPr>
          <w:r>
            <w:rPr>
              <w:lang w:bidi="pt-BR"/>
            </w:rPr>
            <w:t>Aprovação da ata</w:t>
          </w:r>
        </w:p>
      </w:docPartBody>
    </w:docPart>
    <w:docPart>
      <w:docPartPr>
        <w:name w:val="D437C033445049789DBB59CB5FE5F2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75993C-AC60-443B-8029-62863D6D6F1E}"/>
      </w:docPartPr>
      <w:docPartBody>
        <w:p w:rsidR="00000000" w:rsidRDefault="001E6820">
          <w:pPr>
            <w:pStyle w:val="D437C033445049789DBB59CB5FE5F2AD"/>
          </w:pPr>
          <w:r>
            <w:rPr>
              <w:lang w:bidi="pt-BR"/>
            </w:rPr>
            <w:t>Questões em aberto</w:t>
          </w:r>
        </w:p>
      </w:docPartBody>
    </w:docPart>
    <w:docPart>
      <w:docPartPr>
        <w:name w:val="1E9198F6F7444DCB95F5E82F4306E7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E14590-46BD-456C-B0B9-E5FC8EB46C68}"/>
      </w:docPartPr>
      <w:docPartBody>
        <w:p w:rsidR="00000000" w:rsidRDefault="001E6820">
          <w:pPr>
            <w:pStyle w:val="1E9198F6F7444DCB95F5E82F4306E7C1"/>
          </w:pPr>
          <w:r>
            <w:rPr>
              <w:lang w:bidi="pt-BR"/>
            </w:rPr>
            <w:t>Novo negócio</w:t>
          </w:r>
        </w:p>
      </w:docPartBody>
    </w:docPart>
    <w:docPart>
      <w:docPartPr>
        <w:name w:val="A2C0A72A98ED44E48054110FF0E788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0E38BF-1C43-42F1-AA15-180C2DF868B7}"/>
      </w:docPartPr>
      <w:docPartBody>
        <w:p w:rsidR="00000000" w:rsidRDefault="001E6820">
          <w:pPr>
            <w:pStyle w:val="A2C0A72A98ED44E48054110FF0E7886C"/>
          </w:pPr>
          <w:r>
            <w:rPr>
              <w:lang w:bidi="pt-BR"/>
            </w:rPr>
            <w:t>Agenda da próxima reunião</w:t>
          </w:r>
        </w:p>
      </w:docPartBody>
    </w:docPart>
    <w:docPart>
      <w:docPartPr>
        <w:name w:val="6EBA09DACD18407389296A8FEA8F79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C3A17A-A6E4-4357-AB9D-5A05FB147832}"/>
      </w:docPartPr>
      <w:docPartBody>
        <w:p w:rsidR="00000000" w:rsidRDefault="001E6820">
          <w:pPr>
            <w:pStyle w:val="6EBA09DACD18407389296A8FEA8F79B5"/>
          </w:pPr>
          <w:r>
            <w:rPr>
              <w:lang w:bidi="pt-BR"/>
            </w:rPr>
            <w:t>Atas enviadas por:</w:t>
          </w:r>
        </w:p>
      </w:docPartBody>
    </w:docPart>
    <w:docPart>
      <w:docPartPr>
        <w:name w:val="FEAC1052F54D439394832EEEDB6F97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51C9E0-87D6-4D62-BA09-EE1CA6CFCC10}"/>
      </w:docPartPr>
      <w:docPartBody>
        <w:p w:rsidR="00000000" w:rsidRDefault="001E6820">
          <w:pPr>
            <w:pStyle w:val="FEAC1052F54D439394832EEEDB6F97E0"/>
          </w:pPr>
          <w:r>
            <w:rPr>
              <w:lang w:bidi="pt-BR"/>
            </w:rPr>
            <w:t>Aprovada por: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20"/>
    <w:rsid w:val="001E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81B5B3664942EC944445C925C88BB9">
    <w:name w:val="6481B5B3664942EC944445C925C88BB9"/>
  </w:style>
  <w:style w:type="paragraph" w:customStyle="1" w:styleId="FF3D6C5E6C70478199845032B9DDDAF2">
    <w:name w:val="FF3D6C5E6C70478199845032B9DDDAF2"/>
  </w:style>
  <w:style w:type="paragraph" w:customStyle="1" w:styleId="C60915DE5ACC4639820612D3B68D7A13">
    <w:name w:val="C60915DE5ACC4639820612D3B68D7A13"/>
  </w:style>
  <w:style w:type="paragraph" w:customStyle="1" w:styleId="CC849CB255B143ECAC3D3B553AE69C5C">
    <w:name w:val="CC849CB255B143ECAC3D3B553AE69C5C"/>
  </w:style>
  <w:style w:type="paragraph" w:customStyle="1" w:styleId="E75B110AC9DA4F3185E8B6D6BAB82BA5">
    <w:name w:val="E75B110AC9DA4F3185E8B6D6BAB82BA5"/>
  </w:style>
  <w:style w:type="paragraph" w:customStyle="1" w:styleId="AAB12E5ED54747B8918394D74F6DBE88">
    <w:name w:val="AAB12E5ED54747B8918394D74F6DBE88"/>
  </w:style>
  <w:style w:type="paragraph" w:customStyle="1" w:styleId="FEB43AC922A14D6587C44FA922ED779B">
    <w:name w:val="FEB43AC922A14D6587C44FA922ED779B"/>
  </w:style>
  <w:style w:type="character" w:styleId="nfase">
    <w:name w:val="Emphasis"/>
    <w:basedOn w:val="Fontepargpadro"/>
    <w:uiPriority w:val="12"/>
    <w:unhideWhenUsed/>
    <w:qFormat/>
    <w:rPr>
      <w:iCs/>
      <w:color w:val="595959" w:themeColor="text1" w:themeTint="A6"/>
    </w:rPr>
  </w:style>
  <w:style w:type="paragraph" w:customStyle="1" w:styleId="5C960F94AC5E4956AC439DAE109FE95D">
    <w:name w:val="5C960F94AC5E4956AC439DAE109FE95D"/>
  </w:style>
  <w:style w:type="paragraph" w:customStyle="1" w:styleId="7FDB476E7B544B2791A2BDFDAEF46872">
    <w:name w:val="7FDB476E7B544B2791A2BDFDAEF46872"/>
  </w:style>
  <w:style w:type="paragraph" w:customStyle="1" w:styleId="1D66431845AF4A4080F3760FBFA49FDD">
    <w:name w:val="1D66431845AF4A4080F3760FBFA49FDD"/>
  </w:style>
  <w:style w:type="paragraph" w:customStyle="1" w:styleId="743858AB19394687A2B9AD901C0EF6BD">
    <w:name w:val="743858AB19394687A2B9AD901C0EF6BD"/>
  </w:style>
  <w:style w:type="paragraph" w:customStyle="1" w:styleId="1D0FE3D7CFA1475A8551B4AAD63916AE">
    <w:name w:val="1D0FE3D7CFA1475A8551B4AAD63916AE"/>
  </w:style>
  <w:style w:type="paragraph" w:customStyle="1" w:styleId="F4E812248FDD4D1A88B93D4CB8E55F20">
    <w:name w:val="F4E812248FDD4D1A88B93D4CB8E55F20"/>
  </w:style>
  <w:style w:type="paragraph" w:customStyle="1" w:styleId="AD1D69D4B4FF43369ECF8700AD912258">
    <w:name w:val="AD1D69D4B4FF43369ECF8700AD912258"/>
  </w:style>
  <w:style w:type="paragraph" w:customStyle="1" w:styleId="FA1AFF4C3CE34B95A1136FAE1D35E27D">
    <w:name w:val="FA1AFF4C3CE34B95A1136FAE1D35E27D"/>
  </w:style>
  <w:style w:type="paragraph" w:customStyle="1" w:styleId="2EBA56A9A5CF4FC483411FB8DF5A81DE">
    <w:name w:val="2EBA56A9A5CF4FC483411FB8DF5A81DE"/>
  </w:style>
  <w:style w:type="paragraph" w:customStyle="1" w:styleId="CD94482683E447FAAD3DAA7CF8C9124D">
    <w:name w:val="CD94482683E447FAAD3DAA7CF8C9124D"/>
  </w:style>
  <w:style w:type="paragraph" w:customStyle="1" w:styleId="C1BC32FEE9384387BF20B6FC2D3B7A52">
    <w:name w:val="C1BC32FEE9384387BF20B6FC2D3B7A52"/>
  </w:style>
  <w:style w:type="paragraph" w:customStyle="1" w:styleId="D9F58D81C7B04AD0B513976B9887075D">
    <w:name w:val="D9F58D81C7B04AD0B513976B9887075D"/>
  </w:style>
  <w:style w:type="paragraph" w:customStyle="1" w:styleId="F6EC229FEAB44954980DF2877BA54B2A">
    <w:name w:val="F6EC229FEAB44954980DF2877BA54B2A"/>
  </w:style>
  <w:style w:type="paragraph" w:customStyle="1" w:styleId="D437C033445049789DBB59CB5FE5F2AD">
    <w:name w:val="D437C033445049789DBB59CB5FE5F2AD"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74A054F83E474F6F9A38FF3D318CFCA0">
    <w:name w:val="74A054F83E474F6F9A38FF3D318CFCA0"/>
  </w:style>
  <w:style w:type="paragraph" w:customStyle="1" w:styleId="1E9198F6F7444DCB95F5E82F4306E7C1">
    <w:name w:val="1E9198F6F7444DCB95F5E82F4306E7C1"/>
  </w:style>
  <w:style w:type="paragraph" w:customStyle="1" w:styleId="6152C7D2FEF848A4823528E2F8B4ABC1">
    <w:name w:val="6152C7D2FEF848A4823528E2F8B4ABC1"/>
  </w:style>
  <w:style w:type="paragraph" w:customStyle="1" w:styleId="A2C0A72A98ED44E48054110FF0E7886C">
    <w:name w:val="A2C0A72A98ED44E48054110FF0E7886C"/>
  </w:style>
  <w:style w:type="paragraph" w:customStyle="1" w:styleId="BFDC9D686709423185121E395FB29FFA">
    <w:name w:val="BFDC9D686709423185121E395FB29FFA"/>
  </w:style>
  <w:style w:type="paragraph" w:customStyle="1" w:styleId="C849CBD9CC1540A18845DCCC583296AD">
    <w:name w:val="C849CBD9CC1540A18845DCCC583296AD"/>
  </w:style>
  <w:style w:type="paragraph" w:customStyle="1" w:styleId="9533AB2333294CAFA9A4A4B533D64DBC">
    <w:name w:val="9533AB2333294CAFA9A4A4B533D64DBC"/>
  </w:style>
  <w:style w:type="paragraph" w:customStyle="1" w:styleId="E665AAAE84BB4FB2AF9C228C18D9E0C1">
    <w:name w:val="E665AAAE84BB4FB2AF9C228C18D9E0C1"/>
  </w:style>
  <w:style w:type="paragraph" w:customStyle="1" w:styleId="97D4A343A8C449D79081763FF7B8BBD8">
    <w:name w:val="97D4A343A8C449D79081763FF7B8BBD8"/>
  </w:style>
  <w:style w:type="paragraph" w:customStyle="1" w:styleId="BBB3409BE37B4436BF8B35D22E1A9A4C">
    <w:name w:val="BBB3409BE37B4436BF8B35D22E1A9A4C"/>
  </w:style>
  <w:style w:type="paragraph" w:customStyle="1" w:styleId="87ACF7D1470341C9B24D3E534DBDB93D">
    <w:name w:val="87ACF7D1470341C9B24D3E534DBDB93D"/>
  </w:style>
  <w:style w:type="paragraph" w:customStyle="1" w:styleId="72ED2E1CDED641B19870929CB586BDAF">
    <w:name w:val="72ED2E1CDED641B19870929CB586BDAF"/>
  </w:style>
  <w:style w:type="paragraph" w:customStyle="1" w:styleId="C239FC30BFAC4D328C5791A41F15134E">
    <w:name w:val="C239FC30BFAC4D328C5791A41F15134E"/>
  </w:style>
  <w:style w:type="paragraph" w:customStyle="1" w:styleId="3A40AD8DF1EF4512BC1D864B8D8C26C2">
    <w:name w:val="3A40AD8DF1EF4512BC1D864B8D8C26C2"/>
  </w:style>
  <w:style w:type="paragraph" w:customStyle="1" w:styleId="8666E7DAD4824054A39CAD039B0D8056">
    <w:name w:val="8666E7DAD4824054A39CAD039B0D8056"/>
  </w:style>
  <w:style w:type="paragraph" w:customStyle="1" w:styleId="6917A2BF871641A080E1B7897E159B87">
    <w:name w:val="6917A2BF871641A080E1B7897E159B87"/>
  </w:style>
  <w:style w:type="paragraph" w:customStyle="1" w:styleId="6EBA09DACD18407389296A8FEA8F79B5">
    <w:name w:val="6EBA09DACD18407389296A8FEA8F79B5"/>
  </w:style>
  <w:style w:type="paragraph" w:customStyle="1" w:styleId="00239102B9FD4FFDA3911AC1CC320D5C">
    <w:name w:val="00239102B9FD4FFDA3911AC1CC320D5C"/>
  </w:style>
  <w:style w:type="paragraph" w:customStyle="1" w:styleId="FEAC1052F54D439394832EEEDB6F97E0">
    <w:name w:val="FEAC1052F54D439394832EEEDB6F97E0"/>
  </w:style>
  <w:style w:type="paragraph" w:customStyle="1" w:styleId="8091C980647544499365ED223C240452">
    <w:name w:val="8091C980647544499365ED223C2404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inut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Atas de reunião para a organização (formato longo).dotx</Template>
  <TotalTime>84</TotalTime>
  <Pages>2</Pages>
  <Words>245</Words>
  <Characters>1327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Equipe Líder</dc:subject>
  <dc:creator>Dirceu</dc:creator>
  <cp:keywords>07/10/2020</cp:keywords>
  <dc:description>Jean Carlos</dc:description>
  <cp:lastModifiedBy>Daniela Meirelles</cp:lastModifiedBy>
  <cp:revision>2</cp:revision>
  <cp:lastPrinted>2012-01-04T23:03:00Z</cp:lastPrinted>
  <dcterms:created xsi:type="dcterms:W3CDTF">2020-10-07T10:29:00Z</dcterms:created>
  <dcterms:modified xsi:type="dcterms:W3CDTF">2020-10-07T11:54:00Z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TC010184131033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